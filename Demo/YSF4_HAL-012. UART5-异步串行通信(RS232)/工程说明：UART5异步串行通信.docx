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45" w:rsidRDefault="00494F7B" w:rsidP="00560245">
      <w:pPr>
        <w:ind w:firstLine="883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UART</w:t>
      </w:r>
      <w:r w:rsidR="00A42295"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5</w:t>
      </w:r>
      <w:r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-</w:t>
      </w: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同步异步串行通信</w:t>
      </w:r>
    </w:p>
    <w:p w:rsidR="005A1EF2" w:rsidRDefault="00494F7B" w:rsidP="00494F7B">
      <w:pPr>
        <w:ind w:firstLine="480"/>
      </w:pPr>
      <w:r>
        <w:t>串口通信是一种设备间很常用的串行通信方式</w:t>
      </w:r>
      <w:r>
        <w:rPr>
          <w:rFonts w:hint="eastAsia"/>
        </w:rPr>
        <w:t>，</w:t>
      </w:r>
      <w:r>
        <w:t>大部分电子设备都支持</w:t>
      </w:r>
      <w:r w:rsidR="0034029C">
        <w:t>该通讯方式</w:t>
      </w:r>
      <w:r w:rsidR="0034029C">
        <w:rPr>
          <w:rFonts w:hint="eastAsia"/>
        </w:rPr>
        <w:t>，</w:t>
      </w:r>
      <w:r w:rsidR="0034029C">
        <w:t>作为计算机与单片机交互数据的主要接口</w:t>
      </w:r>
      <w:r w:rsidR="0034029C">
        <w:rPr>
          <w:rFonts w:hint="eastAsia"/>
        </w:rPr>
        <w:t>，</w:t>
      </w:r>
      <w:r w:rsidR="0034029C">
        <w:t>广泛用于各类仪器仪表</w:t>
      </w:r>
      <w:r w:rsidR="0034029C">
        <w:rPr>
          <w:rFonts w:hint="eastAsia"/>
        </w:rPr>
        <w:t>、</w:t>
      </w:r>
      <w:r w:rsidR="0034029C">
        <w:t>工业检测以及自动控制领域</w:t>
      </w:r>
      <w:r w:rsidR="0034029C">
        <w:rPr>
          <w:rFonts w:hint="eastAsia"/>
        </w:rPr>
        <w:t>。</w:t>
      </w:r>
    </w:p>
    <w:p w:rsidR="0034029C" w:rsidRPr="001A516F" w:rsidRDefault="0034029C" w:rsidP="00494F7B">
      <w:pPr>
        <w:ind w:firstLine="480"/>
      </w:pPr>
      <w:r>
        <w:t>该工程是使用</w:t>
      </w:r>
      <w:r>
        <w:rPr>
          <w:rFonts w:hint="eastAsia"/>
        </w:rPr>
        <w:t>STM32</w:t>
      </w:r>
      <w:r>
        <w:rPr>
          <w:rFonts w:hint="eastAsia"/>
        </w:rPr>
        <w:t>自带的串口外设</w:t>
      </w:r>
      <w:r>
        <w:rPr>
          <w:rFonts w:hint="eastAsia"/>
        </w:rPr>
        <w:t>UART</w:t>
      </w:r>
      <w:r w:rsidR="00311A39">
        <w:t>5</w:t>
      </w:r>
      <w:r>
        <w:rPr>
          <w:rFonts w:hint="eastAsia"/>
        </w:rPr>
        <w:t>与电脑进行通信，当约定好通信的格式以及速率就可以正常使用了。</w:t>
      </w:r>
    </w:p>
    <w:p w:rsidR="00FC6481" w:rsidRDefault="00FC6481">
      <w:pPr>
        <w:pStyle w:val="3"/>
      </w:pPr>
      <w:r>
        <w:rPr>
          <w:rFonts w:hint="eastAsia"/>
        </w:rPr>
        <w:t>软件版本信息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6481" w:rsidRPr="00221068" w:rsidTr="000C6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C6481" w:rsidRPr="00221068" w:rsidRDefault="00FC6481" w:rsidP="000C64BD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FC6481" w:rsidRPr="00221068" w:rsidRDefault="00FC6481" w:rsidP="000C64BD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FC6481" w:rsidRPr="00221068" w:rsidTr="000C6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C6481" w:rsidRPr="00221068" w:rsidRDefault="00FC6481" w:rsidP="000C64BD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FC6481" w:rsidRPr="00221068" w:rsidRDefault="00FC6481" w:rsidP="000C64BD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4.25</w:t>
            </w:r>
            <w:r w:rsidRPr="00221068">
              <w:t>.0</w:t>
            </w:r>
          </w:p>
        </w:tc>
      </w:tr>
      <w:tr w:rsidR="00FC6481" w:rsidRPr="00221068" w:rsidTr="000C6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C6481" w:rsidRPr="00221068" w:rsidRDefault="00FC6481" w:rsidP="000C64BD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FC6481" w:rsidRPr="00221068" w:rsidRDefault="00FC6481" w:rsidP="000C64BD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</w:t>
            </w:r>
            <w:r w:rsidRPr="00221068">
              <w:t>.0</w:t>
            </w:r>
          </w:p>
        </w:tc>
      </w:tr>
      <w:tr w:rsidR="00FC6481" w:rsidRPr="00221068" w:rsidTr="000C6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C6481" w:rsidRPr="00221068" w:rsidRDefault="00FC6481" w:rsidP="000C64BD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FC6481" w:rsidRPr="00221068" w:rsidRDefault="00FC6481" w:rsidP="000C64BD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5.26</w:t>
            </w:r>
          </w:p>
        </w:tc>
      </w:tr>
      <w:tr w:rsidR="00FC6481" w:rsidRPr="00221068" w:rsidTr="000C6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C6481" w:rsidRPr="00221068" w:rsidRDefault="00FC6481" w:rsidP="000C64BD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FC6481" w:rsidRPr="00221068" w:rsidRDefault="00FC6481" w:rsidP="000C64BD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</w:t>
            </w:r>
          </w:p>
        </w:tc>
      </w:tr>
    </w:tbl>
    <w:p w:rsidR="00FC6481" w:rsidRPr="00FC6481" w:rsidRDefault="00FC6481" w:rsidP="00FC6481">
      <w:pPr>
        <w:ind w:firstLine="480"/>
        <w:rPr>
          <w:rFonts w:hint="eastAsia"/>
        </w:rPr>
      </w:pPr>
    </w:p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FC6481" w:rsidRDefault="002367F4" w:rsidP="00FC6481">
      <w:pPr>
        <w:ind w:firstLineChars="0" w:firstLine="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  <w:r w:rsidR="00CF4969">
        <w:rPr>
          <w:rFonts w:hint="eastAsia"/>
        </w:rPr>
        <w:t>，</w:t>
      </w:r>
      <w:r w:rsidR="00FC6481">
        <w:rPr>
          <w:rFonts w:hint="eastAsia"/>
        </w:rPr>
        <w:t>使用开发板配套的</w:t>
      </w:r>
      <w:r w:rsidR="00FC6481">
        <w:rPr>
          <w:rFonts w:hint="eastAsia"/>
        </w:rPr>
        <w:t>MINI USB</w:t>
      </w:r>
      <w:r w:rsidR="00FC6481">
        <w:rPr>
          <w:rFonts w:hint="eastAsia"/>
        </w:rPr>
        <w:t>线连接到开发板标示“调试串口”字样的</w:t>
      </w:r>
      <w:r w:rsidR="00FC6481">
        <w:rPr>
          <w:rFonts w:hint="eastAsia"/>
        </w:rPr>
        <w:t>MIMI USB</w:t>
      </w:r>
      <w:r w:rsidR="00FC6481">
        <w:rPr>
          <w:rFonts w:hint="eastAsia"/>
        </w:rPr>
        <w:t>接口为开发板供电，使用</w:t>
      </w:r>
      <w:r w:rsidR="00FC6481">
        <w:rPr>
          <w:rFonts w:hint="eastAsia"/>
        </w:rPr>
        <w:t>D</w:t>
      </w:r>
      <w:r w:rsidR="00FC6481">
        <w:t>B9</w:t>
      </w:r>
      <w:r w:rsidR="00FC6481">
        <w:rPr>
          <w:rFonts w:hint="eastAsia"/>
        </w:rPr>
        <w:t>转</w:t>
      </w:r>
      <w:r w:rsidR="00FC6481">
        <w:rPr>
          <w:rFonts w:hint="eastAsia"/>
        </w:rPr>
        <w:t>U</w:t>
      </w:r>
      <w:r w:rsidR="00FC6481">
        <w:t>SB</w:t>
      </w:r>
      <w:r w:rsidR="00FC6481">
        <w:rPr>
          <w:rFonts w:hint="eastAsia"/>
        </w:rPr>
        <w:t>线，</w:t>
      </w:r>
      <w:r w:rsidR="00FC6481">
        <w:rPr>
          <w:rFonts w:hint="eastAsia"/>
        </w:rPr>
        <w:t>D</w:t>
      </w:r>
      <w:r w:rsidR="00FC6481">
        <w:t>B9</w:t>
      </w:r>
      <w:r w:rsidR="00FC6481">
        <w:rPr>
          <w:rFonts w:hint="eastAsia"/>
        </w:rPr>
        <w:t>口端连接开发板上的</w:t>
      </w:r>
      <w:r w:rsidR="00FC6481">
        <w:rPr>
          <w:rFonts w:hint="eastAsia"/>
        </w:rPr>
        <w:t>R</w:t>
      </w:r>
      <w:r w:rsidR="00FC6481">
        <w:t>S232</w:t>
      </w:r>
      <w:r w:rsidR="00FC6481">
        <w:rPr>
          <w:rFonts w:hint="eastAsia"/>
        </w:rPr>
        <w:t>，另一端接</w:t>
      </w:r>
      <w:r w:rsidR="00FC6481">
        <w:rPr>
          <w:rFonts w:hint="eastAsia"/>
        </w:rPr>
        <w:t>pc</w:t>
      </w:r>
      <w:r w:rsidR="00FC6481">
        <w:t xml:space="preserve"> USB</w:t>
      </w:r>
      <w:r w:rsidR="00FC6481">
        <w:rPr>
          <w:rFonts w:hint="eastAsia"/>
        </w:rPr>
        <w:t>口。</w:t>
      </w:r>
    </w:p>
    <w:p w:rsidR="00FC6481" w:rsidRDefault="00FC6481" w:rsidP="00FC6481">
      <w:pPr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84405" cy="5056505"/>
            <wp:effectExtent l="0" t="762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RT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96514" cy="50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2E" w:rsidRPr="00FC6481" w:rsidRDefault="0061582E" w:rsidP="002556AA">
      <w:pPr>
        <w:ind w:firstLine="480"/>
      </w:pPr>
    </w:p>
    <w:p w:rsidR="00FC6481" w:rsidRDefault="00FC6481" w:rsidP="00FC6481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030F3C" w:rsidRPr="009E226D" w:rsidRDefault="00030F3C" w:rsidP="00842733">
      <w:pPr>
        <w:pStyle w:val="af1"/>
        <w:jc w:val="center"/>
      </w:pPr>
    </w:p>
    <w:p w:rsidR="00FC6481" w:rsidRDefault="00FC6481">
      <w:pPr>
        <w:pStyle w:val="3"/>
      </w:pPr>
      <w:r>
        <w:rPr>
          <w:rFonts w:hint="eastAsia"/>
        </w:rPr>
        <w:t>操作与现象</w:t>
      </w:r>
    </w:p>
    <w:p w:rsidR="00FC6481" w:rsidRDefault="00FC6481" w:rsidP="00FC6481">
      <w:pPr>
        <w:ind w:firstLine="480"/>
      </w:pPr>
      <w:r>
        <w:rPr>
          <w:rFonts w:hint="eastAsia"/>
        </w:rPr>
        <w:t>下载完程序之后，</w:t>
      </w:r>
      <w:r>
        <w:t>在电脑端打开我们硬石的上位机软件</w:t>
      </w:r>
      <w:r>
        <w:rPr>
          <w:rFonts w:hint="eastAsia"/>
        </w:rPr>
        <w:t>，选择正确的串口编号，设置好波特率、数据位、校验以及停止位，点击打开串口，此时在开发板按下复位键，即可接受到单片机发送来的信息，我们在输入框输入：</w:t>
      </w:r>
      <w:r>
        <w:rPr>
          <w:rFonts w:hint="eastAsia"/>
        </w:rPr>
        <w:t>1</w:t>
      </w:r>
      <w:r>
        <w:rPr>
          <w:rFonts w:hint="eastAsia"/>
        </w:rPr>
        <w:t>，点击发送，接收框返回：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C6481" w:rsidRPr="00EA1C44" w:rsidRDefault="00FC6481" w:rsidP="00FC6481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DAA9F4" wp14:editId="5D758233">
            <wp:extent cx="5150059" cy="3395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205" cy="34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481" w:rsidRPr="00FC6481" w:rsidRDefault="00FC6481" w:rsidP="00FC6481">
      <w:pPr>
        <w:ind w:firstLineChars="83" w:firstLine="199"/>
        <w:rPr>
          <w:rFonts w:hint="eastAsia"/>
        </w:rPr>
      </w:pPr>
    </w:p>
    <w:sectPr w:rsidR="00FC6481" w:rsidRPr="00FC6481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E69" w:rsidRDefault="00101E69" w:rsidP="00931A6F">
      <w:pPr>
        <w:ind w:firstLine="480"/>
      </w:pPr>
      <w:r>
        <w:separator/>
      </w:r>
    </w:p>
  </w:endnote>
  <w:endnote w:type="continuationSeparator" w:id="0">
    <w:p w:rsidR="00101E69" w:rsidRDefault="00101E69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E69" w:rsidRDefault="00101E69" w:rsidP="00931A6F">
      <w:pPr>
        <w:ind w:firstLine="480"/>
      </w:pPr>
      <w:r>
        <w:separator/>
      </w:r>
    </w:p>
  </w:footnote>
  <w:footnote w:type="continuationSeparator" w:id="0">
    <w:p w:rsidR="00101E69" w:rsidRDefault="00101E69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1E69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7A82"/>
    <w:rsid w:val="0013269F"/>
    <w:rsid w:val="00132C9F"/>
    <w:rsid w:val="00134C52"/>
    <w:rsid w:val="00137709"/>
    <w:rsid w:val="001407DE"/>
    <w:rsid w:val="00141F1B"/>
    <w:rsid w:val="00142771"/>
    <w:rsid w:val="00146669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16F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6F9C"/>
    <w:rsid w:val="001E7D10"/>
    <w:rsid w:val="001F0405"/>
    <w:rsid w:val="001F07A1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A27"/>
    <w:rsid w:val="00225DF2"/>
    <w:rsid w:val="002264A0"/>
    <w:rsid w:val="00226991"/>
    <w:rsid w:val="002276F6"/>
    <w:rsid w:val="00233475"/>
    <w:rsid w:val="002339F7"/>
    <w:rsid w:val="002362C2"/>
    <w:rsid w:val="00236710"/>
    <w:rsid w:val="002367F4"/>
    <w:rsid w:val="002428F6"/>
    <w:rsid w:val="0024298F"/>
    <w:rsid w:val="002431F8"/>
    <w:rsid w:val="002431FC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1A39"/>
    <w:rsid w:val="00313CD3"/>
    <w:rsid w:val="0031567F"/>
    <w:rsid w:val="00316F96"/>
    <w:rsid w:val="00324561"/>
    <w:rsid w:val="00324796"/>
    <w:rsid w:val="00325769"/>
    <w:rsid w:val="00330184"/>
    <w:rsid w:val="0034029C"/>
    <w:rsid w:val="00342B20"/>
    <w:rsid w:val="00346889"/>
    <w:rsid w:val="0034737E"/>
    <w:rsid w:val="00351445"/>
    <w:rsid w:val="003523C0"/>
    <w:rsid w:val="003529BA"/>
    <w:rsid w:val="003539BF"/>
    <w:rsid w:val="003540D6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1F4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66C3"/>
    <w:rsid w:val="00457540"/>
    <w:rsid w:val="00461124"/>
    <w:rsid w:val="004623D0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4F7B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7577"/>
    <w:rsid w:val="00520B0B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F95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03A6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DF"/>
    <w:rsid w:val="00691B7E"/>
    <w:rsid w:val="00692330"/>
    <w:rsid w:val="00695D3F"/>
    <w:rsid w:val="006970CF"/>
    <w:rsid w:val="006A0D2A"/>
    <w:rsid w:val="006A107C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C06A2"/>
    <w:rsid w:val="006C1B1E"/>
    <w:rsid w:val="006C2252"/>
    <w:rsid w:val="006C2BF0"/>
    <w:rsid w:val="006C33B3"/>
    <w:rsid w:val="006C4639"/>
    <w:rsid w:val="006C5978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22"/>
    <w:rsid w:val="007215D7"/>
    <w:rsid w:val="00723994"/>
    <w:rsid w:val="00725A6E"/>
    <w:rsid w:val="00725B5E"/>
    <w:rsid w:val="00731790"/>
    <w:rsid w:val="00731D4F"/>
    <w:rsid w:val="007351EB"/>
    <w:rsid w:val="00735FED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32EE"/>
    <w:rsid w:val="007752E5"/>
    <w:rsid w:val="00776CC7"/>
    <w:rsid w:val="00777A24"/>
    <w:rsid w:val="00777E46"/>
    <w:rsid w:val="0078096F"/>
    <w:rsid w:val="00781956"/>
    <w:rsid w:val="007821AE"/>
    <w:rsid w:val="00784698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6AAC"/>
    <w:rsid w:val="007C1796"/>
    <w:rsid w:val="007C4A56"/>
    <w:rsid w:val="007C720E"/>
    <w:rsid w:val="007C75EC"/>
    <w:rsid w:val="007D131D"/>
    <w:rsid w:val="007D2876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687C"/>
    <w:rsid w:val="007F7356"/>
    <w:rsid w:val="007F74DA"/>
    <w:rsid w:val="007F76A1"/>
    <w:rsid w:val="00800DB7"/>
    <w:rsid w:val="00802ACE"/>
    <w:rsid w:val="008030C2"/>
    <w:rsid w:val="0080315C"/>
    <w:rsid w:val="0080768A"/>
    <w:rsid w:val="00807FA0"/>
    <w:rsid w:val="008107BA"/>
    <w:rsid w:val="00812B59"/>
    <w:rsid w:val="0081534E"/>
    <w:rsid w:val="00820A2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4B62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9126B"/>
    <w:rsid w:val="009917D9"/>
    <w:rsid w:val="00993D6B"/>
    <w:rsid w:val="00994ADC"/>
    <w:rsid w:val="009965F9"/>
    <w:rsid w:val="009976A3"/>
    <w:rsid w:val="009A18A0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EB2"/>
    <w:rsid w:val="00A3151A"/>
    <w:rsid w:val="00A32EA0"/>
    <w:rsid w:val="00A362B8"/>
    <w:rsid w:val="00A37A71"/>
    <w:rsid w:val="00A41DB1"/>
    <w:rsid w:val="00A41EB8"/>
    <w:rsid w:val="00A42295"/>
    <w:rsid w:val="00A4335B"/>
    <w:rsid w:val="00A43C64"/>
    <w:rsid w:val="00A44E7E"/>
    <w:rsid w:val="00A508F3"/>
    <w:rsid w:val="00A5174B"/>
    <w:rsid w:val="00A5569C"/>
    <w:rsid w:val="00A5595D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240F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539"/>
    <w:rsid w:val="00B44533"/>
    <w:rsid w:val="00B47B48"/>
    <w:rsid w:val="00B51BF7"/>
    <w:rsid w:val="00B51C3C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584D"/>
    <w:rsid w:val="00C1654C"/>
    <w:rsid w:val="00C206FE"/>
    <w:rsid w:val="00C237E6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1B11"/>
    <w:rsid w:val="00CF2BA0"/>
    <w:rsid w:val="00CF4969"/>
    <w:rsid w:val="00D02A5A"/>
    <w:rsid w:val="00D05388"/>
    <w:rsid w:val="00D06F68"/>
    <w:rsid w:val="00D12532"/>
    <w:rsid w:val="00D20D8F"/>
    <w:rsid w:val="00D213E6"/>
    <w:rsid w:val="00D21BE8"/>
    <w:rsid w:val="00D23D39"/>
    <w:rsid w:val="00D25120"/>
    <w:rsid w:val="00D27280"/>
    <w:rsid w:val="00D274AB"/>
    <w:rsid w:val="00D2797D"/>
    <w:rsid w:val="00D323F5"/>
    <w:rsid w:val="00D34251"/>
    <w:rsid w:val="00D34B65"/>
    <w:rsid w:val="00D36436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E6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C44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300E"/>
    <w:rsid w:val="00ED3313"/>
    <w:rsid w:val="00ED4CBE"/>
    <w:rsid w:val="00ED5E54"/>
    <w:rsid w:val="00ED7927"/>
    <w:rsid w:val="00EE4972"/>
    <w:rsid w:val="00EE5DA1"/>
    <w:rsid w:val="00EE6107"/>
    <w:rsid w:val="00EE64D2"/>
    <w:rsid w:val="00EE66AF"/>
    <w:rsid w:val="00EF024A"/>
    <w:rsid w:val="00EF411C"/>
    <w:rsid w:val="00EF5146"/>
    <w:rsid w:val="00EF6991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C7"/>
    <w:rsid w:val="00F80977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C6481"/>
    <w:rsid w:val="00FD1BA9"/>
    <w:rsid w:val="00FD1C2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48948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0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0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0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0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0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0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a6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a6">
    <w:name w:val="页眉 字符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7">
    <w:name w:val="footer"/>
    <w:link w:val="a8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a8">
    <w:name w:val="页脚 字符"/>
    <w:basedOn w:val="a2"/>
    <w:link w:val="a7"/>
    <w:uiPriority w:val="99"/>
    <w:rsid w:val="000F5673"/>
    <w:rPr>
      <w:rFonts w:eastAsia="黑体"/>
      <w:b/>
      <w:szCs w:val="18"/>
    </w:rPr>
  </w:style>
  <w:style w:type="character" w:styleId="a9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0">
    <w:name w:val="标题 1 字符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a">
    <w:name w:val="Title"/>
    <w:next w:val="ab"/>
    <w:link w:val="ac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ac">
    <w:name w:val="标题 字符"/>
    <w:basedOn w:val="a2"/>
    <w:link w:val="aa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b">
    <w:name w:val="Subtitle"/>
    <w:next w:val="a1"/>
    <w:link w:val="ad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ad">
    <w:name w:val="副标题 字符"/>
    <w:basedOn w:val="a2"/>
    <w:link w:val="ab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e">
    <w:name w:val="No Spacing"/>
    <w:link w:val="af"/>
    <w:uiPriority w:val="1"/>
    <w:qFormat/>
    <w:rsid w:val="0084603B"/>
  </w:style>
  <w:style w:type="character" w:customStyle="1" w:styleId="20">
    <w:name w:val="标题 2 字符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f0">
    <w:name w:val="List Paragraph"/>
    <w:basedOn w:val="a1"/>
    <w:uiPriority w:val="34"/>
    <w:rsid w:val="005314B2"/>
    <w:pPr>
      <w:ind w:firstLine="420"/>
    </w:pPr>
  </w:style>
  <w:style w:type="character" w:customStyle="1" w:styleId="30">
    <w:name w:val="标题 3 字符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2A7B3E"/>
    <w:rPr>
      <w:b/>
      <w:bCs/>
      <w:sz w:val="28"/>
      <w:szCs w:val="28"/>
    </w:rPr>
  </w:style>
  <w:style w:type="paragraph" w:styleId="af1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f2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f">
    <w:name w:val="无间隔 字符"/>
    <w:basedOn w:val="a2"/>
    <w:link w:val="ae"/>
    <w:uiPriority w:val="1"/>
    <w:rsid w:val="0084603B"/>
  </w:style>
  <w:style w:type="paragraph" w:customStyle="1" w:styleId="af3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4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5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6">
    <w:name w:val="表内容"/>
    <w:qFormat/>
    <w:rsid w:val="0084603B"/>
    <w:rPr>
      <w:color w:val="000000" w:themeColor="text1"/>
    </w:rPr>
  </w:style>
  <w:style w:type="paragraph" w:styleId="11">
    <w:name w:val="toc 1"/>
    <w:next w:val="21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1">
    <w:name w:val="toc 2"/>
    <w:next w:val="31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1">
    <w:name w:val="toc 3"/>
    <w:basedOn w:val="21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a"/>
    <w:next w:val="a1"/>
    <w:uiPriority w:val="39"/>
    <w:unhideWhenUsed/>
    <w:rsid w:val="000F5673"/>
  </w:style>
  <w:style w:type="paragraph" w:styleId="41">
    <w:name w:val="toc 4"/>
    <w:basedOn w:val="31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0">
    <w:name w:val="标题 6 字符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0">
    <w:name w:val="标题 7 字符"/>
    <w:basedOn w:val="a2"/>
    <w:link w:val="7"/>
    <w:uiPriority w:val="9"/>
    <w:rsid w:val="00AA23B4"/>
    <w:rPr>
      <w:b/>
      <w:bCs/>
    </w:rPr>
  </w:style>
  <w:style w:type="character" w:customStyle="1" w:styleId="80">
    <w:name w:val="标题 8 字符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0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7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8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9">
    <w:name w:val="annotation text"/>
    <w:basedOn w:val="a1"/>
    <w:link w:val="afa"/>
    <w:uiPriority w:val="99"/>
    <w:semiHidden/>
    <w:unhideWhenUsed/>
    <w:rsid w:val="00485018"/>
    <w:pPr>
      <w:jc w:val="left"/>
    </w:pPr>
  </w:style>
  <w:style w:type="character" w:customStyle="1" w:styleId="afa">
    <w:name w:val="批注文字 字符"/>
    <w:basedOn w:val="a2"/>
    <w:link w:val="af9"/>
    <w:uiPriority w:val="99"/>
    <w:semiHidden/>
    <w:rsid w:val="00485018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8501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485018"/>
    <w:rPr>
      <w:b/>
      <w:bCs/>
    </w:rPr>
  </w:style>
  <w:style w:type="paragraph" w:styleId="afd">
    <w:name w:val="Balloon Text"/>
    <w:basedOn w:val="a1"/>
    <w:link w:val="afe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afe">
    <w:name w:val="批注框文本 字符"/>
    <w:basedOn w:val="a2"/>
    <w:link w:val="afd"/>
    <w:uiPriority w:val="99"/>
    <w:semiHidden/>
    <w:rsid w:val="00485018"/>
    <w:rPr>
      <w:sz w:val="18"/>
      <w:szCs w:val="18"/>
    </w:rPr>
  </w:style>
  <w:style w:type="paragraph" w:styleId="aff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f0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2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3B5BE-F324-4F61-A0B8-BC4F1E51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</Template>
  <TotalTime>24023</TotalTime>
  <Pages>3</Pages>
  <Words>88</Words>
  <Characters>508</Characters>
  <Application>Microsoft Office Word</Application>
  <DocSecurity>0</DocSecurity>
  <Lines>4</Lines>
  <Paragraphs>1</Paragraphs>
  <ScaleCrop>false</ScaleCrop>
  <Company>datathink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yingshi7</cp:lastModifiedBy>
  <cp:revision>358</cp:revision>
  <cp:lastPrinted>2016-12-22T11:53:00Z</cp:lastPrinted>
  <dcterms:created xsi:type="dcterms:W3CDTF">2016-05-15T12:51:00Z</dcterms:created>
  <dcterms:modified xsi:type="dcterms:W3CDTF">2020-11-28T06:30:00Z</dcterms:modified>
</cp:coreProperties>
</file>